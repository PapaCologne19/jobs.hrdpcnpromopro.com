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-2023_BD1_26-123789456</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NOEL OCHOA LABASAN JR</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179 COL VER ST</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UNILEVER PHILIPPINES INC.</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UNILEVER PHILIPPINES INC.</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7TH FLOOR BONIFACIO STOPOVER CORPORATE CENTER 31ST STREET CORNER 2ND AVENUE, BONIFACIO GLOBAL CITY FORT BONIFACIO, TAGUIG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PROJECT COORDINATOR</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UNILEVER PHILIPPINES INC.</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March 31, 2024</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September 30, 2026</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18000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18000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Commonwealth</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UNILEVER PHILIPPINES INC.</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James Philip Gomera</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IT Support</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Deo Villavicencio</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Mike Burce</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MIS Supervisor</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IT Manager</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Ariel B. Co</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HR Head</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NOEL OCHOA LABASAN JR</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December 01,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123789456</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